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0" w:name="_GoBack"/>
      <w:bookmarkEnd w:id="0"/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37F13B56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16616E">
                              <w:rPr>
                                <w:rFonts w:ascii="Arial" w:hAnsi="Arial" w:cs="Arial"/>
                                <w:sz w:val="56"/>
                              </w:rPr>
                              <w:t>Project Name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37F13B56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16616E">
                        <w:rPr>
                          <w:rFonts w:ascii="Arial" w:hAnsi="Arial" w:cs="Arial"/>
                          <w:sz w:val="56"/>
                        </w:rPr>
                        <w:t>Project Name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71F58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8ED00F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CC6AF3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F8D75" w14:textId="77777777" w:rsidR="00CC6AF3" w:rsidRDefault="00CC6AF3" w:rsidP="006A582B">
      <w:r>
        <w:separator/>
      </w:r>
    </w:p>
  </w:endnote>
  <w:endnote w:type="continuationSeparator" w:id="0">
    <w:p w14:paraId="51FCCAF3" w14:textId="77777777" w:rsidR="00CC6AF3" w:rsidRDefault="00CC6AF3" w:rsidP="006A582B">
      <w:r>
        <w:continuationSeparator/>
      </w:r>
    </w:p>
  </w:endnote>
  <w:endnote w:type="continuationNotice" w:id="1">
    <w:p w14:paraId="042CCD3F" w14:textId="77777777" w:rsidR="00CC6AF3" w:rsidRDefault="00CC6A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E4145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E4145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FF321" w14:textId="77777777" w:rsidR="00CC6AF3" w:rsidRDefault="00CC6AF3" w:rsidP="006A582B">
      <w:r>
        <w:separator/>
      </w:r>
    </w:p>
  </w:footnote>
  <w:footnote w:type="continuationSeparator" w:id="0">
    <w:p w14:paraId="2A6C60F3" w14:textId="77777777" w:rsidR="00CC6AF3" w:rsidRDefault="00CC6AF3" w:rsidP="006A582B">
      <w:r>
        <w:continuationSeparator/>
      </w:r>
    </w:p>
  </w:footnote>
  <w:footnote w:type="continuationNotice" w:id="1">
    <w:p w14:paraId="39719956" w14:textId="77777777" w:rsidR="00CC6AF3" w:rsidRDefault="00CC6A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4145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AF3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DCE446-87EA-4DBC-AC6E-5FE5645EB41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02A56D9-6C5F-4542-91D2-ABD099264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Admin</cp:lastModifiedBy>
  <cp:revision>2</cp:revision>
  <cp:lastPrinted>2014-03-29T07:34:00Z</cp:lastPrinted>
  <dcterms:created xsi:type="dcterms:W3CDTF">2020-11-13T16:58:00Z</dcterms:created>
  <dcterms:modified xsi:type="dcterms:W3CDTF">2020-11-13T16:58:00Z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