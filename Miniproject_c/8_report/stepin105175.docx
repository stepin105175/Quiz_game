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37F13B56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16616E">
                              <w:rPr>
                                <w:rFonts w:ascii="Arial" w:hAnsi="Arial" w:cs="Arial"/>
                                <w:sz w:val="56"/>
                              </w:rPr>
                              <w:t>Project Name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37F13B56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16616E">
                        <w:rPr>
                          <w:rFonts w:ascii="Arial" w:hAnsi="Arial" w:cs="Arial"/>
                          <w:sz w:val="56"/>
                        </w:rPr>
                        <w:t>Project Name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group w14:anchorId="5E71F58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group w14:anchorId="028ED00F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216FC0B" w:rsidR="002979C3" w:rsidRPr="00404B4F" w:rsidRDefault="00F37AEF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518" w:type="pct"/>
            <w:vAlign w:val="center"/>
          </w:tcPr>
          <w:p w14:paraId="48DC9A5A" w14:textId="0F404C7D" w:rsidR="002979C3" w:rsidRPr="00B96BE2" w:rsidRDefault="00F37AEF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13/11/2020</w:t>
            </w:r>
          </w:p>
        </w:tc>
        <w:tc>
          <w:tcPr>
            <w:tcW w:w="863" w:type="pct"/>
            <w:vAlign w:val="center"/>
          </w:tcPr>
          <w:p w14:paraId="48DC9A5B" w14:textId="27AFFF15" w:rsidR="001B4CE7" w:rsidRPr="007B3ACD" w:rsidRDefault="00F37AEF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Uzma</w:t>
            </w:r>
            <w:proofErr w:type="spellEnd"/>
            <w:r>
              <w:rPr>
                <w:rFonts w:cs="Arial"/>
              </w:rPr>
              <w:t xml:space="preserve"> kousar</w:t>
            </w:r>
            <w:bookmarkStart w:id="0" w:name="_GoBack"/>
            <w:bookmarkEnd w:id="0"/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F87DFF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0E7CA" w14:textId="77777777" w:rsidR="00F87DFF" w:rsidRDefault="00F87DFF" w:rsidP="006A582B">
      <w:r>
        <w:separator/>
      </w:r>
    </w:p>
  </w:endnote>
  <w:endnote w:type="continuationSeparator" w:id="0">
    <w:p w14:paraId="2D98FF9F" w14:textId="77777777" w:rsidR="00F87DFF" w:rsidRDefault="00F87DFF" w:rsidP="006A582B">
      <w:r>
        <w:continuationSeparator/>
      </w:r>
    </w:p>
  </w:endnote>
  <w:endnote w:type="continuationNotice" w:id="1">
    <w:p w14:paraId="69ADAAF4" w14:textId="77777777" w:rsidR="00F87DFF" w:rsidRDefault="00F87D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37AEF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37AEF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86C2F" w14:textId="77777777" w:rsidR="00F87DFF" w:rsidRDefault="00F87DFF" w:rsidP="006A582B">
      <w:r>
        <w:separator/>
      </w:r>
    </w:p>
  </w:footnote>
  <w:footnote w:type="continuationSeparator" w:id="0">
    <w:p w14:paraId="0A8911DF" w14:textId="77777777" w:rsidR="00F87DFF" w:rsidRDefault="00F87DFF" w:rsidP="006A582B">
      <w:r>
        <w:continuationSeparator/>
      </w:r>
    </w:p>
  </w:footnote>
  <w:footnote w:type="continuationNotice" w:id="1">
    <w:p w14:paraId="7CBE86B4" w14:textId="77777777" w:rsidR="00F87DFF" w:rsidRDefault="00F87D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4145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4A7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6AF3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37AEF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87DFF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9ADC921-18B6-4BA0-BC55-ECEB0C54833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F1C4D4B-B31C-412F-A48B-4BFA9EBE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192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Admin</cp:lastModifiedBy>
  <cp:revision>2</cp:revision>
  <cp:lastPrinted>2014-03-29T07:34:00Z</cp:lastPrinted>
  <dcterms:created xsi:type="dcterms:W3CDTF">2020-11-14T11:08:00Z</dcterms:created>
  <dcterms:modified xsi:type="dcterms:W3CDTF">2020-11-14T11:08:00Z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